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77777777" w:rsidR="00465065" w:rsidRDefault="00597369">
      <w:r>
        <w:t>I campi da tennis sono disponibili 12 mesi all’anno dalle ore 8.00 alle ore 23:00. Il campo da paddle è disponibile dal 15 marzo al 30 settembre dalle ore 8.00 alle ore 23:00.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BD0">
        <w:rPr>
          <w:noProof/>
        </w:rPr>
        <w:object w:dxaOrig="1440" w:dyaOrig="1440" w14:anchorId="5B61B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7955483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r>
                        <w:t>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4B5BD0">
        <w:rPr>
          <w:noProof/>
        </w:rPr>
        <w:object w:dxaOrig="1440" w:dyaOrig="1440" w14:anchorId="047F989C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7955482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" fillcolor="#ffebff" strokeweight=".26467mm">
                <v:textbox>
                  <w:txbxContent>
                    <w:p w14:paraId="1FF1B5C0" w14:textId="77777777" w:rsidR="00465065" w:rsidRDefault="00597369">
                      <w:r>
                        <w:t>Req not Functional Requirements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4B5BD0">
        <w:rPr>
          <w:noProof/>
        </w:rPr>
        <w:object w:dxaOrig="1440" w:dyaOrig="1440" w14:anchorId="0F1ABAA2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7955481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lastRenderedPageBreak/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lastRenderedPageBreak/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lastRenderedPageBreak/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4B5BD0" w:rsidP="001F18F6">
      <w:pPr>
        <w:tabs>
          <w:tab w:val="left" w:pos="7050"/>
        </w:tabs>
      </w:pPr>
      <w:r>
        <w:rPr>
          <w:noProof/>
        </w:rPr>
        <w:object w:dxaOrig="1440" w:dyaOrig="1440" w14:anchorId="5C6458E7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7955480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lastRenderedPageBreak/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lastRenderedPageBreak/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4424E837" w:rsidR="00445C34" w:rsidRDefault="00445C34">
      <w:pPr>
        <w:tabs>
          <w:tab w:val="left" w:pos="7050"/>
        </w:tabs>
      </w:pPr>
    </w:p>
    <w:p w14:paraId="56ED56AD" w14:textId="4AC81CA1" w:rsidR="00737267" w:rsidRDefault="00737267">
      <w:pPr>
        <w:tabs>
          <w:tab w:val="left" w:pos="7050"/>
        </w:tabs>
      </w:pPr>
      <w:r w:rsidRPr="00737267">
        <w:rPr>
          <w:noProof/>
        </w:rPr>
        <w:drawing>
          <wp:inline distT="0" distB="0" distL="0" distR="0" wp14:anchorId="6AA79094" wp14:editId="20F97647">
            <wp:extent cx="6120130" cy="5817235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C60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0988407B" w14:textId="77777777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eastAsia="it-IT"/>
        </w:rPr>
      </w:pPr>
    </w:p>
    <w:p w14:paraId="55A904BC" w14:textId="37E7958D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eastAsia="it-IT"/>
        </w:rPr>
        <w:t>Tessera</w:t>
      </w:r>
    </w:p>
    <w:p w14:paraId="5F976489" w14:textId="7DD8A8EE" w:rsid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5C0254D2" w14:textId="6F9043FD" w:rsidR="00167DC4" w:rsidRPr="00167DC4" w:rsidRDefault="00167DC4" w:rsidP="00167DC4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50279017" w14:textId="16257E3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38EC1B2" w14:textId="074B2859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193"/>
        <w:gridCol w:w="606"/>
      </w:tblGrid>
      <w:tr w:rsidR="00167DC4" w:rsidRPr="00167DC4" w14:paraId="420AF692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6A9997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3712EDD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81FBCD0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49B39F3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67DC4" w:rsidRPr="00167DC4" w14:paraId="052516CC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A209F8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18653B26" w14:textId="3B8D7B54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422BE19C" wp14:editId="493619ED">
                  <wp:extent cx="724535" cy="13970"/>
                  <wp:effectExtent l="0" t="0" r="0" b="0"/>
                  <wp:docPr id="29" name="Immagine 29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9AE24A" w14:textId="731CE7A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E827A6" w14:textId="0555D212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45BB08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691220D5" w14:textId="77777777" w:rsidR="00167DC4" w:rsidRPr="00167DC4" w:rsidRDefault="00167DC4" w:rsidP="00167DC4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06"/>
        <w:gridCol w:w="2017"/>
      </w:tblGrid>
      <w:tr w:rsidR="00167DC4" w:rsidRPr="00167DC4" w14:paraId="6CEC8A43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78272C7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27A2F9B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04813C22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167DC4" w:rsidRPr="00167DC4" w14:paraId="41A0B2E1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812918" w14:textId="4C4D5DE4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costo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int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126830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33FDEA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67DC4" w:rsidRPr="00167DC4" w14:paraId="450B6780" w14:textId="77777777" w:rsidTr="00167DC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FB3668" w14:textId="3A19D5F5" w:rsidR="00167DC4" w:rsidRPr="00167DC4" w:rsidRDefault="00136268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</w:t>
            </w:r>
            <w:r w:rsidR="00167DC4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r w:rsidR="00167DC4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C63175C" w14:textId="77777777" w:rsidR="00167DC4" w:rsidRPr="00167DC4" w:rsidRDefault="00167DC4" w:rsidP="00167DC4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840D9F" w14:textId="77777777" w:rsidR="00167DC4" w:rsidRPr="00167DC4" w:rsidRDefault="00167DC4" w:rsidP="00167DC4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</w:tbl>
    <w:p w14:paraId="79FF244D" w14:textId="57A4D0F0" w:rsidR="00BB639A" w:rsidRDefault="00BB639A" w:rsidP="00BB639A"/>
    <w:p w14:paraId="68F06598" w14:textId="69767353" w:rsidR="00136268" w:rsidRDefault="00136268" w:rsidP="00BB639A"/>
    <w:p w14:paraId="44A0B51B" w14:textId="4A9910FC" w:rsidR="00136268" w:rsidRPr="00167DC4" w:rsidRDefault="00E7323A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t>Torneo</w:t>
      </w:r>
    </w:p>
    <w:p w14:paraId="6450A7EC" w14:textId="77777777" w:rsidR="00136268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0546EC2B" w14:textId="77777777" w:rsidR="00136268" w:rsidRPr="00167DC4" w:rsidRDefault="00136268" w:rsidP="00136268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0CDEE286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DA4EB4C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372"/>
        <w:gridCol w:w="606"/>
      </w:tblGrid>
      <w:tr w:rsidR="00136268" w:rsidRPr="00167DC4" w14:paraId="050296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AE39A6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8A81CF1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46B1F1E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C95AC6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136268" w:rsidRPr="00167DC4" w14:paraId="685D3BD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5930FF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2BB97B4F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75334A2F" wp14:editId="4BB1E602">
                  <wp:extent cx="724535" cy="13970"/>
                  <wp:effectExtent l="0" t="0" r="0" b="0"/>
                  <wp:docPr id="31" name="Immagine 31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BC42EB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25FF436" w14:textId="3DB463B3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E7323A"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286FFE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5BCD7567" w14:textId="77777777" w:rsidR="00136268" w:rsidRPr="00167DC4" w:rsidRDefault="00136268" w:rsidP="00136268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606"/>
        <w:gridCol w:w="2017"/>
      </w:tblGrid>
      <w:tr w:rsidR="00136268" w:rsidRPr="00167DC4" w14:paraId="0C7D4351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741DE980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3A93C1B8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517B912D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136268" w:rsidRPr="00167DC4" w14:paraId="51BB12A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8C3758" w14:textId="55738D56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int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A33F84B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C94077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136268" w:rsidRPr="00167DC4" w14:paraId="77D156AA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C7B9C9" w14:textId="11BFE56C" w:rsidR="00136268" w:rsidRPr="00167DC4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136268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136268">
              <w:rPr>
                <w:rFonts w:eastAsia="Times New Roman" w:cs="Calibri"/>
                <w:sz w:val="24"/>
                <w:szCs w:val="24"/>
                <w:lang w:eastAsia="it-IT"/>
              </w:rPr>
              <w:t>String</w:t>
            </w:r>
            <w:r w:rsidR="00136268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2F0612" w14:textId="77777777" w:rsidR="00136268" w:rsidRPr="00167DC4" w:rsidRDefault="00136268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8C743" w14:textId="77777777" w:rsidR="00136268" w:rsidRPr="00167DC4" w:rsidRDefault="00136268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E7323A" w:rsidRPr="00167DC4" w14:paraId="5C6C8E07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D09F3B" w14:textId="77A7DDED" w:rsidR="00E7323A" w:rsidRDefault="00E7323A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numeroPartecipanti</w:t>
            </w:r>
            <w:r w:rsidR="008E4DB3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int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96510" w14:textId="77777777" w:rsidR="00E7323A" w:rsidRPr="00167DC4" w:rsidRDefault="00E7323A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6ED5A" w14:textId="1BBF00AA" w:rsidR="00E7323A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34F6A561" w14:textId="77777777" w:rsidR="00136268" w:rsidRPr="00BB639A" w:rsidRDefault="00136268" w:rsidP="00136268"/>
    <w:p w14:paraId="4824813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</w:pPr>
    </w:p>
    <w:p w14:paraId="722E611E" w14:textId="546045E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Calibri,Bold" w:eastAsia="Times New Roman" w:hAnsi="Calibri,Bold"/>
          <w:color w:val="445660"/>
          <w:sz w:val="28"/>
          <w:szCs w:val="28"/>
          <w:lang w:val="en-US" w:eastAsia="it-IT"/>
        </w:rPr>
        <w:t>Socio</w:t>
      </w:r>
    </w:p>
    <w:p w14:paraId="7850BB80" w14:textId="77777777" w:rsidR="005F00E0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Calibri,Italic" w:eastAsia="Times New Roman" w:hAnsi="Calibri,Italic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Type: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Class</w:t>
      </w:r>
    </w:p>
    <w:p w14:paraId="4C36043A" w14:textId="77777777" w:rsidR="005F00E0" w:rsidRPr="00167DC4" w:rsidRDefault="005F00E0" w:rsidP="005F00E0">
      <w:pPr>
        <w:pStyle w:val="NormaleWeb"/>
      </w:pPr>
      <w:r w:rsidRPr="00167DC4">
        <w:rPr>
          <w:rFonts w:ascii="Calibri,Italic" w:hAnsi="Calibri,Italic"/>
          <w:lang w:val="en-US"/>
        </w:rPr>
        <w:t xml:space="preserve">Status: </w:t>
      </w:r>
      <w:r w:rsidRPr="00167DC4">
        <w:rPr>
          <w:rFonts w:ascii="Calibri" w:hAnsi="Calibri" w:cs="Calibri"/>
          <w:lang w:val="en-US"/>
        </w:rPr>
        <w:t xml:space="preserve">Proposed. Version 1.0. </w:t>
      </w:r>
      <w:r w:rsidRPr="00167DC4">
        <w:rPr>
          <w:rFonts w:ascii="Calibri" w:hAnsi="Calibri" w:cs="Calibri"/>
        </w:rPr>
        <w:t xml:space="preserve">Phase 1.0. </w:t>
      </w:r>
    </w:p>
    <w:p w14:paraId="4F4D001C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it-IT"/>
        </w:rPr>
      </w:pPr>
      <w:r w:rsidRPr="00167DC4">
        <w:rPr>
          <w:rFonts w:ascii="Calibri,Italic" w:eastAsia="Times New Roman" w:hAnsi="Calibri,Italic"/>
          <w:sz w:val="24"/>
          <w:szCs w:val="24"/>
          <w:lang w:val="en-US" w:eastAsia="it-IT"/>
        </w:rPr>
        <w:t xml:space="preserve">Package: </w:t>
      </w:r>
      <w:r>
        <w:rPr>
          <w:rFonts w:ascii="Calibri,Italic" w:eastAsia="Times New Roman" w:hAnsi="Calibri,Italic"/>
          <w:sz w:val="24"/>
          <w:szCs w:val="24"/>
          <w:lang w:val="en-US" w:eastAsia="it-IT"/>
        </w:rPr>
        <w:t>Organizzazione</w:t>
      </w:r>
    </w:p>
    <w:p w14:paraId="580A003F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val="en-US" w:eastAsia="it-IT"/>
        </w:rPr>
        <w:t xml:space="preserve">Connections </w:t>
      </w:r>
      <w:r w:rsidRPr="00167DC4">
        <w:rPr>
          <w:rFonts w:eastAsia="Times New Roman" w:cs="Calibri"/>
          <w:sz w:val="24"/>
          <w:szCs w:val="24"/>
          <w:lang w:eastAsia="it-IT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193"/>
        <w:gridCol w:w="1415"/>
        <w:gridCol w:w="606"/>
      </w:tblGrid>
      <w:tr w:rsidR="005F00E0" w:rsidRPr="00167DC4" w14:paraId="45CE3F9F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12B8551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A4416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Source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C6D9FD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Target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4993D37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</w:tr>
      <w:tr w:rsidR="005F00E0" w:rsidRPr="00167DC4" w14:paraId="656FFA48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6B8C08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7CE7DD8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begin"/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instrText xml:space="preserve"> INCLUDEPICTURE "/var/folders/7w/cyr4x__j3398rk307scjr34w0000gn/T/com.microsoft.Word/WebArchiveCopyPasteTempFiles/page64image2446453408" \* MERGEFORMATINET </w:instrText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separate"/>
            </w:r>
            <w:r w:rsidRPr="00167DC4">
              <w:rPr>
                <w:rFonts w:ascii="Times New Roman" w:eastAsia="Times New Roman" w:hAnsi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2D7EE2CF" wp14:editId="77CFF823">
                  <wp:extent cx="724535" cy="13970"/>
                  <wp:effectExtent l="0" t="0" r="0" b="0"/>
                  <wp:docPr id="44" name="Immagine 44" descr="page64image24464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64image24464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DC4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298C75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2FE423D" w14:textId="7B40EAC9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Tessera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4000EA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  <w:tr w:rsidR="005F00E0" w:rsidRPr="00167DC4" w14:paraId="35AD58F9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6DA5D9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Association 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relativa Unspecified </w:t>
            </w:r>
          </w:p>
          <w:p w14:paraId="094FC342" w14:textId="77777777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027C2A" w14:textId="34F5A320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Socio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623224" w14:textId="5C0C3121" w:rsidR="005F00E0" w:rsidRPr="00167DC4" w:rsidRDefault="005F00E0" w:rsidP="005F00E0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eastAsia="Times New Roman" w:cs="Calibri"/>
                <w:sz w:val="24"/>
                <w:szCs w:val="24"/>
                <w:lang w:eastAsia="it-IT"/>
              </w:rPr>
            </w:pP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Public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Torneo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2A9BF2" w14:textId="77777777" w:rsidR="005F00E0" w:rsidRPr="00167DC4" w:rsidRDefault="005F00E0" w:rsidP="005F00E0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</w:tr>
    </w:tbl>
    <w:p w14:paraId="13E17DDE" w14:textId="77777777" w:rsidR="005F00E0" w:rsidRPr="00167DC4" w:rsidRDefault="005F00E0" w:rsidP="005F00E0">
      <w:pPr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67DC4">
        <w:rPr>
          <w:rFonts w:ascii="Calibri,BoldItalic" w:eastAsia="Times New Roman" w:hAnsi="Calibri,BoldItalic"/>
          <w:color w:val="516370"/>
          <w:sz w:val="24"/>
          <w:szCs w:val="24"/>
          <w:lang w:eastAsia="it-IT"/>
        </w:rPr>
        <w:t xml:space="preserve">Attributes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06"/>
        <w:gridCol w:w="2017"/>
      </w:tblGrid>
      <w:tr w:rsidR="005F00E0" w:rsidRPr="00167DC4" w14:paraId="713792A0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4CA65BB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2519E39C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Notes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296A5"/>
            <w:vAlign w:val="center"/>
            <w:hideMark/>
          </w:tcPr>
          <w:p w14:paraId="6D3DA6DE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Bold" w:eastAsia="Times New Roman" w:hAnsi="Calibri,Bold"/>
                <w:color w:val="FFFFFF"/>
                <w:sz w:val="24"/>
                <w:szCs w:val="24"/>
                <w:lang w:eastAsia="it-IT"/>
              </w:rPr>
              <w:t xml:space="preserve">Constraints and tags </w:t>
            </w:r>
          </w:p>
        </w:tc>
      </w:tr>
      <w:tr w:rsidR="005F00E0" w:rsidRPr="00167DC4" w14:paraId="7D6FAC53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00E740" w14:textId="52E9FEF4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data</w:t>
            </w:r>
            <w:r w:rsidR="005B6292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Nascita</w:t>
            </w:r>
            <w:r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 w:rsidR="005B6292">
              <w:rPr>
                <w:rFonts w:eastAsia="Times New Roman" w:cs="Calibri"/>
                <w:sz w:val="24"/>
                <w:szCs w:val="24"/>
                <w:lang w:eastAsia="it-IT"/>
              </w:rPr>
              <w:t>Date</w:t>
            </w:r>
            <w:r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B48E71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EC95932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25ACB15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032F233" w14:textId="4FCC8A05" w:rsidR="005F00E0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ID</w:t>
            </w:r>
            <w:r w:rsidR="005F00E0" w:rsidRPr="00167DC4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eastAsia="it-IT"/>
              </w:rPr>
              <w:t>int</w:t>
            </w:r>
            <w:r w:rsidR="005F00E0" w:rsidRPr="00167DC4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Private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8266B7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EAB72AB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 xml:space="preserve">Default: </w:t>
            </w:r>
          </w:p>
        </w:tc>
      </w:tr>
      <w:tr w:rsidR="005F00E0" w:rsidRPr="00167DC4" w14:paraId="6F691606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DD0F9" w14:textId="22AD4739" w:rsidR="005F00E0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nome</w:t>
            </w:r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String</w:t>
            </w:r>
            <w:r w:rsidR="005F00E0"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 xml:space="preserve">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B6D353" w14:textId="77777777" w:rsidR="005F00E0" w:rsidRPr="00167DC4" w:rsidRDefault="005F00E0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D5DC16" w14:textId="77777777" w:rsidR="005F00E0" w:rsidRPr="00167DC4" w:rsidRDefault="005F00E0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 w:rsidRPr="00167DC4"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25BAF0ED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E32BAF" w14:textId="1F0FA5DF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telefono int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0FAB00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1FCAFB" w14:textId="50DB913D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  <w:tr w:rsidR="005B6292" w:rsidRPr="00167DC4" w14:paraId="12EECFAE" w14:textId="77777777" w:rsidTr="0022601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F5E5B7" w14:textId="3037F307" w:rsidR="005B6292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Bold" w:eastAsia="Times New Roman" w:hAnsi="Calibri,Bold"/>
                <w:sz w:val="24"/>
                <w:szCs w:val="24"/>
                <w:lang w:eastAsia="it-IT"/>
              </w:rPr>
            </w:pPr>
            <w:r>
              <w:rPr>
                <w:rFonts w:ascii="Calibri,Bold" w:eastAsia="Times New Roman" w:hAnsi="Calibri,Bold"/>
                <w:sz w:val="24"/>
                <w:szCs w:val="24"/>
                <w:lang w:eastAsia="it-IT"/>
              </w:rPr>
              <w:t>tipoTessera String 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A5574" w14:textId="77777777" w:rsidR="005B6292" w:rsidRPr="00167DC4" w:rsidRDefault="005B6292" w:rsidP="0022601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D10EB" w14:textId="348761F7" w:rsidR="005B6292" w:rsidRPr="00167DC4" w:rsidRDefault="005B6292" w:rsidP="00226011">
            <w:pPr>
              <w:suppressAutoHyphens w:val="0"/>
              <w:autoSpaceDN/>
              <w:spacing w:before="100" w:beforeAutospacing="1" w:after="100" w:afterAutospacing="1" w:line="240" w:lineRule="auto"/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</w:pPr>
            <w:r>
              <w:rPr>
                <w:rFonts w:ascii="Calibri,Italic" w:eastAsia="Times New Roman" w:hAnsi="Calibri,Italic"/>
                <w:sz w:val="24"/>
                <w:szCs w:val="24"/>
                <w:lang w:eastAsia="it-IT"/>
              </w:rPr>
              <w:t>Default:</w:t>
            </w:r>
          </w:p>
        </w:tc>
      </w:tr>
    </w:tbl>
    <w:p w14:paraId="003321B4" w14:textId="77777777" w:rsidR="00136268" w:rsidRPr="00BB639A" w:rsidRDefault="00136268" w:rsidP="00BB639A"/>
    <w:sectPr w:rsidR="00136268" w:rsidRPr="00BB639A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812A" w14:textId="77777777" w:rsidR="004B5BD0" w:rsidRDefault="004B5BD0">
      <w:pPr>
        <w:spacing w:after="0" w:line="240" w:lineRule="auto"/>
      </w:pPr>
      <w:r>
        <w:separator/>
      </w:r>
    </w:p>
  </w:endnote>
  <w:endnote w:type="continuationSeparator" w:id="0">
    <w:p w14:paraId="1AC9F6C9" w14:textId="77777777" w:rsidR="004B5BD0" w:rsidRDefault="004B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,Bold">
    <w:altName w:val="Calibri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E85F" w14:textId="77777777" w:rsidR="004B5BD0" w:rsidRDefault="004B5B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4AF19C" w14:textId="77777777" w:rsidR="004B5BD0" w:rsidRDefault="004B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1A0B"/>
    <w:rsid w:val="00042BB9"/>
    <w:rsid w:val="000A064D"/>
    <w:rsid w:val="001024B4"/>
    <w:rsid w:val="00112A37"/>
    <w:rsid w:val="00135176"/>
    <w:rsid w:val="00136268"/>
    <w:rsid w:val="00167DC4"/>
    <w:rsid w:val="0018580C"/>
    <w:rsid w:val="001A5516"/>
    <w:rsid w:val="001E4678"/>
    <w:rsid w:val="001F18F6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B5BD0"/>
    <w:rsid w:val="004F771B"/>
    <w:rsid w:val="00531741"/>
    <w:rsid w:val="0056450A"/>
    <w:rsid w:val="005750B8"/>
    <w:rsid w:val="00575A93"/>
    <w:rsid w:val="00597369"/>
    <w:rsid w:val="005A4833"/>
    <w:rsid w:val="005B6292"/>
    <w:rsid w:val="005E58B0"/>
    <w:rsid w:val="005F00E0"/>
    <w:rsid w:val="00617D6F"/>
    <w:rsid w:val="006205F1"/>
    <w:rsid w:val="00620B2E"/>
    <w:rsid w:val="00657F7D"/>
    <w:rsid w:val="00660F47"/>
    <w:rsid w:val="00664763"/>
    <w:rsid w:val="00667D5D"/>
    <w:rsid w:val="00696C20"/>
    <w:rsid w:val="006E6B5D"/>
    <w:rsid w:val="00703324"/>
    <w:rsid w:val="00737267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4DB3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B639A"/>
    <w:rsid w:val="00BC2CBF"/>
    <w:rsid w:val="00BE399A"/>
    <w:rsid w:val="00C141A7"/>
    <w:rsid w:val="00C24F6B"/>
    <w:rsid w:val="00C36D36"/>
    <w:rsid w:val="00C653D9"/>
    <w:rsid w:val="00C6644D"/>
    <w:rsid w:val="00CE071C"/>
    <w:rsid w:val="00CF0041"/>
    <w:rsid w:val="00CF14EE"/>
    <w:rsid w:val="00CF35B3"/>
    <w:rsid w:val="00D735D4"/>
    <w:rsid w:val="00D747F8"/>
    <w:rsid w:val="00D83C61"/>
    <w:rsid w:val="00DB5BEB"/>
    <w:rsid w:val="00DC3E05"/>
    <w:rsid w:val="00DF2EE3"/>
    <w:rsid w:val="00E33CF0"/>
    <w:rsid w:val="00E5191F"/>
    <w:rsid w:val="00E57606"/>
    <w:rsid w:val="00E7323A"/>
    <w:rsid w:val="00E80A39"/>
    <w:rsid w:val="00E90C2F"/>
    <w:rsid w:val="00EA3A3F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5</cp:revision>
  <dcterms:created xsi:type="dcterms:W3CDTF">2022-05-27T19:29:00Z</dcterms:created>
  <dcterms:modified xsi:type="dcterms:W3CDTF">2022-06-28T19:05:00Z</dcterms:modified>
</cp:coreProperties>
</file>